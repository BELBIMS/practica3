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55" w:rsidRDefault="00360191" w:rsidP="007629FF">
      <w:pPr>
        <w:pStyle w:val="1"/>
        <w:spacing w:before="0"/>
      </w:pPr>
      <w:bookmarkStart w:id="0" w:name="_Toc492486486"/>
      <w:r>
        <w:t>Практическое задание</w:t>
      </w:r>
      <w:r w:rsidR="00A11A55" w:rsidRPr="009F07D5">
        <w:t xml:space="preserve"> №</w:t>
      </w:r>
      <w:bookmarkEnd w:id="0"/>
      <w:r w:rsidR="00D425FA">
        <w:t>1</w:t>
      </w:r>
      <w:r w:rsidR="007553A3">
        <w:t>_3</w:t>
      </w:r>
    </w:p>
    <w:p w:rsidR="00D425FA" w:rsidRPr="00D425FA" w:rsidRDefault="00D425FA" w:rsidP="00D425FA"/>
    <w:p w:rsidR="00A60761" w:rsidRDefault="00B44DF3" w:rsidP="00A60761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44DF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Проведение инсталляции программного обеспечения компьютерных систем</w:t>
      </w:r>
      <w:r w:rsidR="00A60761" w:rsidRPr="00A607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</w:t>
      </w:r>
    </w:p>
    <w:p w:rsidR="00B16CCB" w:rsidRPr="00B16CCB" w:rsidRDefault="00A11A55" w:rsidP="00B16CCB">
      <w:pPr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 w:rsidRPr="00B16CCB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  <w:r w:rsidRPr="00B16C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6CCB" w:rsidRPr="00B16CCB">
        <w:rPr>
          <w:rFonts w:ascii="Times New Roman" w:hAnsi="Times New Roman" w:cs="Times New Roman"/>
          <w:sz w:val="24"/>
          <w:szCs w:val="24"/>
        </w:rPr>
        <w:t>научиться пользоваться образовательными информационными ресурсами, искать нужную информацию с их помощью, а также овладеть навыками установки программного обеспечения</w:t>
      </w:r>
    </w:p>
    <w:p w:rsidR="00A60761" w:rsidRPr="00B16CCB" w:rsidRDefault="00AB4EB0" w:rsidP="00A60761">
      <w:pPr>
        <w:ind w:left="1843" w:hanging="1843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16C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Теоретический материал </w:t>
      </w:r>
    </w:p>
    <w:p w:rsidR="00B16CCB" w:rsidRPr="00B16CCB" w:rsidRDefault="00B16CCB" w:rsidP="00B16CC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Работа по инсталляции программного обеспечения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может включать следующие этапы: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Запуск инсталлятора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Например, installshield. 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Выбор типа версии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(полная или демонстрационная).</w:t>
      </w:r>
      <w:r w:rsidR="00530045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Принятие (или отклонение) лицензионного соглашения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530045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Ввод имени пользователя и названия организации</w:t>
      </w:r>
      <w:r w:rsidR="00976E5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Выбор каталога для размещения файлов программы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Ввод кода инсталляции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(только при выборе полной версии).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Выбор типа инсталляции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(полная, типичная, выборочная).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Выбор компонентов для инсталляции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(только для выборочной инсталляции).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Копирование файлов на жёсткий диск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Создание программной группы и ярлыков в главном меню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Создание записи в реестре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для обеспечения возможности удаления программы (или изменения состава компонентов) через «панель управления».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A60761" w:rsidRDefault="00A60761" w:rsidP="00A60761">
      <w:pPr>
        <w:ind w:left="720"/>
        <w:jc w:val="both"/>
      </w:pPr>
    </w:p>
    <w:p w:rsidR="00A60761" w:rsidRDefault="00AB4EB0" w:rsidP="00A60761">
      <w:pPr>
        <w:ind w:left="1843" w:hanging="1843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A60761">
        <w:rPr>
          <w:rFonts w:ascii="Times New Roman" w:hAnsi="Times New Roman" w:cs="Times New Roman"/>
          <w:b/>
          <w:color w:val="000000"/>
          <w:sz w:val="24"/>
        </w:rPr>
        <w:t xml:space="preserve">Ход работы </w:t>
      </w:r>
    </w:p>
    <w:p w:rsidR="00530045" w:rsidRPr="00976E5F" w:rsidRDefault="00530045" w:rsidP="0053004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976E5F">
        <w:rPr>
          <w:rFonts w:ascii="Times New Roman" w:hAnsi="Times New Roman" w:cs="Times New Roman"/>
          <w:color w:val="000000"/>
          <w:sz w:val="24"/>
        </w:rPr>
        <w:t xml:space="preserve">Установить пакет </w:t>
      </w:r>
      <w:r w:rsidRPr="00976E5F">
        <w:rPr>
          <w:rFonts w:ascii="Times New Roman" w:hAnsi="Times New Roman" w:cs="Times New Roman"/>
          <w:color w:val="000000"/>
          <w:sz w:val="24"/>
          <w:lang w:val="en-US"/>
        </w:rPr>
        <w:t xml:space="preserve">LibreOffice </w:t>
      </w:r>
    </w:p>
    <w:p w:rsidR="00530045" w:rsidRPr="00976E5F" w:rsidRDefault="00530045" w:rsidP="0053004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976E5F">
        <w:rPr>
          <w:rFonts w:ascii="Times New Roman" w:hAnsi="Times New Roman" w:cs="Times New Roman"/>
          <w:color w:val="000000"/>
          <w:sz w:val="24"/>
        </w:rPr>
        <w:t xml:space="preserve">Проверить работу </w:t>
      </w:r>
      <w:r w:rsidRPr="00976E5F">
        <w:rPr>
          <w:rFonts w:ascii="Times New Roman" w:hAnsi="Times New Roman" w:cs="Times New Roman"/>
          <w:color w:val="000000"/>
          <w:sz w:val="24"/>
          <w:lang w:val="en-US"/>
        </w:rPr>
        <w:t>LibreOffice Base</w:t>
      </w:r>
    </w:p>
    <w:p w:rsidR="00530045" w:rsidRPr="00976E5F" w:rsidRDefault="00530045" w:rsidP="0053004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976E5F">
        <w:rPr>
          <w:rFonts w:ascii="Times New Roman" w:hAnsi="Times New Roman" w:cs="Times New Roman"/>
          <w:color w:val="000000"/>
          <w:sz w:val="24"/>
        </w:rPr>
        <w:t xml:space="preserve">Если в </w:t>
      </w:r>
      <w:r w:rsidR="00976E5F" w:rsidRPr="00976E5F">
        <w:rPr>
          <w:rFonts w:ascii="Times New Roman" w:hAnsi="Times New Roman" w:cs="Times New Roman"/>
          <w:color w:val="000000"/>
          <w:sz w:val="24"/>
        </w:rPr>
        <w:t xml:space="preserve"> работе приложения</w:t>
      </w:r>
      <w:r w:rsidRPr="00976E5F">
        <w:rPr>
          <w:rFonts w:ascii="Times New Roman" w:hAnsi="Times New Roman" w:cs="Times New Roman"/>
          <w:color w:val="000000"/>
          <w:sz w:val="24"/>
        </w:rPr>
        <w:t xml:space="preserve"> </w:t>
      </w:r>
      <w:r w:rsidR="00976E5F" w:rsidRPr="00976E5F">
        <w:rPr>
          <w:rFonts w:ascii="Times New Roman" w:hAnsi="Times New Roman" w:cs="Times New Roman"/>
          <w:color w:val="000000"/>
          <w:sz w:val="24"/>
        </w:rPr>
        <w:t xml:space="preserve">присутствует ошибка «не обнаружена </w:t>
      </w:r>
      <w:r w:rsidR="00976E5F" w:rsidRPr="00976E5F">
        <w:rPr>
          <w:rFonts w:ascii="Times New Roman" w:hAnsi="Times New Roman" w:cs="Times New Roman"/>
          <w:color w:val="000000"/>
          <w:sz w:val="24"/>
          <w:lang w:val="en-US"/>
        </w:rPr>
        <w:t>Java</w:t>
      </w:r>
      <w:r w:rsidR="00976E5F" w:rsidRPr="00976E5F">
        <w:rPr>
          <w:rFonts w:ascii="Times New Roman" w:hAnsi="Times New Roman" w:cs="Times New Roman"/>
          <w:color w:val="000000"/>
          <w:sz w:val="24"/>
        </w:rPr>
        <w:t>», устранить ее.</w:t>
      </w:r>
    </w:p>
    <w:p w:rsidR="00976E5F" w:rsidRDefault="00976E5F" w:rsidP="0053004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976E5F">
        <w:rPr>
          <w:rFonts w:ascii="Times New Roman" w:hAnsi="Times New Roman" w:cs="Times New Roman"/>
          <w:color w:val="000000"/>
          <w:sz w:val="24"/>
        </w:rPr>
        <w:t>Составить инструкцию по установке приложения и устранении ошибки в работе приложения.</w:t>
      </w: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Pr="00731FA8" w:rsidRDefault="00D15EF6" w:rsidP="00731F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Переходим</w:t>
      </w:r>
      <w:bookmarkStart w:id="1" w:name="_GoBack"/>
      <w:bookmarkEnd w:id="1"/>
      <w:r w:rsidR="00731FA8">
        <w:rPr>
          <w:rFonts w:ascii="Times New Roman" w:hAnsi="Times New Roman" w:cs="Times New Roman"/>
          <w:color w:val="000000"/>
          <w:sz w:val="24"/>
        </w:rPr>
        <w:t xml:space="preserve"> на официальный сайт </w:t>
      </w:r>
      <w:r w:rsidR="00731FA8">
        <w:rPr>
          <w:rFonts w:ascii="Times New Roman" w:hAnsi="Times New Roman" w:cs="Times New Roman"/>
          <w:color w:val="000000"/>
          <w:sz w:val="24"/>
          <w:lang w:val="en-US"/>
        </w:rPr>
        <w:t>LibreOffice</w:t>
      </w:r>
      <w:r w:rsidR="00731FA8">
        <w:rPr>
          <w:rFonts w:ascii="Times New Roman" w:hAnsi="Times New Roman" w:cs="Times New Roman"/>
          <w:color w:val="000000"/>
          <w:sz w:val="24"/>
        </w:rPr>
        <w:t>:</w:t>
      </w:r>
    </w:p>
    <w:p w:rsidR="00731FA8" w:rsidRDefault="00731FA8" w:rsidP="00731FA8">
      <w:pPr>
        <w:pStyle w:val="a3"/>
      </w:pPr>
      <w:hyperlink r:id="rId8" w:history="1">
        <w:r w:rsidRPr="00D861E4">
          <w:rPr>
            <w:rStyle w:val="a9"/>
          </w:rPr>
          <w:t>https://www.libreoffice.org/donate/dl/win-x86_64/24.8.4/ru/LibreOffice_24.8.4_Win_x86-64.msi</w:t>
        </w:r>
      </w:hyperlink>
    </w:p>
    <w:p w:rsidR="00731FA8" w:rsidRDefault="00731FA8" w:rsidP="00731FA8">
      <w:pPr>
        <w:pStyle w:val="a3"/>
      </w:pPr>
    </w:p>
    <w:p w:rsidR="00731FA8" w:rsidRDefault="00731FA8" w:rsidP="00731FA8">
      <w:pPr>
        <w:pStyle w:val="a3"/>
      </w:pPr>
      <w:r w:rsidRPr="00A77AEF">
        <w:drawing>
          <wp:inline distT="0" distB="0" distL="0" distR="0" wp14:anchorId="5D73D8D3" wp14:editId="4051F7D6">
            <wp:extent cx="5940425" cy="2436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Скачиваем </w:t>
      </w:r>
      <w:r>
        <w:rPr>
          <w:rFonts w:ascii="Times New Roman" w:hAnsi="Times New Roman" w:cs="Times New Roman"/>
          <w:color w:val="000000"/>
          <w:sz w:val="24"/>
          <w:lang w:val="en-US"/>
        </w:rPr>
        <w:t xml:space="preserve">LibreOffice </w:t>
      </w:r>
      <w:r>
        <w:rPr>
          <w:rFonts w:ascii="Times New Roman" w:hAnsi="Times New Roman" w:cs="Times New Roman"/>
          <w:color w:val="000000"/>
          <w:sz w:val="24"/>
        </w:rPr>
        <w:t>по выпадающей ссылке</w:t>
      </w: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  <w:r w:rsidRPr="00A77AEF">
        <w:drawing>
          <wp:inline distT="0" distB="0" distL="0" distR="0" wp14:anchorId="40A37E4D" wp14:editId="5B312756">
            <wp:extent cx="5940425" cy="3066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Pr="00731FA8" w:rsidRDefault="00731FA8" w:rsidP="00731F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После установки создаем Базу данных </w:t>
      </w:r>
      <w:r>
        <w:rPr>
          <w:rFonts w:ascii="Times New Roman" w:hAnsi="Times New Roman" w:cs="Times New Roman"/>
          <w:color w:val="000000"/>
          <w:sz w:val="24"/>
          <w:lang w:val="en-US"/>
        </w:rPr>
        <w:t>Base</w:t>
      </w: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  <w:r w:rsidRPr="00A77AEF">
        <w:drawing>
          <wp:inline distT="0" distB="0" distL="0" distR="0" wp14:anchorId="506735F8" wp14:editId="228E5E56">
            <wp:extent cx="5940425" cy="3130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Pr="00731FA8" w:rsidRDefault="00731FA8" w:rsidP="00731F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Выпадает ошибка в связи с отсутствием </w:t>
      </w:r>
      <w:r>
        <w:rPr>
          <w:rFonts w:ascii="Times New Roman" w:hAnsi="Times New Roman" w:cs="Times New Roman"/>
          <w:color w:val="000000"/>
          <w:sz w:val="24"/>
          <w:lang w:val="en-US"/>
        </w:rPr>
        <w:t>JRE</w:t>
      </w: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  <w:r w:rsidRPr="00A77AEF">
        <w:drawing>
          <wp:inline distT="0" distB="0" distL="0" distR="0" wp14:anchorId="43067F34" wp14:editId="6B4AB72B">
            <wp:extent cx="5940425" cy="3087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D15EF6" w:rsidP="00D15EF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 xml:space="preserve">Переходим на официальный сайт </w:t>
      </w:r>
      <w:r>
        <w:rPr>
          <w:rFonts w:ascii="Times New Roman" w:hAnsi="Times New Roman" w:cs="Times New Roman"/>
          <w:color w:val="000000"/>
          <w:sz w:val="24"/>
          <w:lang w:val="en-US"/>
        </w:rPr>
        <w:t>Java</w:t>
      </w:r>
      <w:r w:rsidRPr="00D15EF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для установки: </w:t>
      </w:r>
    </w:p>
    <w:p w:rsidR="00D15EF6" w:rsidRDefault="00D15EF6" w:rsidP="00D15EF6">
      <w:pPr>
        <w:pStyle w:val="a3"/>
      </w:pPr>
      <w:hyperlink r:id="rId13" w:history="1">
        <w:r w:rsidRPr="00D861E4">
          <w:rPr>
            <w:rStyle w:val="a9"/>
          </w:rPr>
          <w:t>https://www.java.com/ru/download/manual.jsp</w:t>
        </w:r>
      </w:hyperlink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  <w:r w:rsidRPr="00A77AEF">
        <w:drawing>
          <wp:inline distT="0" distB="0" distL="0" distR="0" wp14:anchorId="6DA93D0D" wp14:editId="10980D9E">
            <wp:extent cx="5940425" cy="389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  <w:numPr>
          <w:ilvl w:val="0"/>
          <w:numId w:val="16"/>
        </w:numPr>
      </w:pPr>
      <w:r>
        <w:t>Открываем установочное ПО и следуем выплывающим инструкциям:</w:t>
      </w:r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  <w:r w:rsidRPr="00A77AEF">
        <w:drawing>
          <wp:inline distT="0" distB="0" distL="0" distR="0" wp14:anchorId="295E1881" wp14:editId="19DEC6B6">
            <wp:extent cx="5940425" cy="3282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F6" w:rsidRDefault="00D15EF6" w:rsidP="00D15EF6">
      <w:pPr>
        <w:pStyle w:val="a3"/>
        <w:numPr>
          <w:ilvl w:val="0"/>
          <w:numId w:val="16"/>
        </w:numPr>
      </w:pPr>
      <w:r>
        <w:lastRenderedPageBreak/>
        <w:t>После успешной установки ошибка пропадает и можем продолжать использовать базу данных</w:t>
      </w:r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  <w:r w:rsidRPr="00A77AEF">
        <w:drawing>
          <wp:inline distT="0" distB="0" distL="0" distR="0" wp14:anchorId="64FAE756" wp14:editId="0889C17C">
            <wp:extent cx="5940425" cy="30905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F6" w:rsidRPr="00D15EF6" w:rsidRDefault="00D15EF6" w:rsidP="00D15EF6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sectPr w:rsidR="00D15EF6" w:rsidRPr="00D15EF6" w:rsidSect="006F7D5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6C3" w:rsidRDefault="002326C3" w:rsidP="00EB3B13">
      <w:pPr>
        <w:spacing w:after="0" w:line="240" w:lineRule="auto"/>
      </w:pPr>
      <w:r>
        <w:separator/>
      </w:r>
    </w:p>
  </w:endnote>
  <w:endnote w:type="continuationSeparator" w:id="0">
    <w:p w:rsidR="002326C3" w:rsidRDefault="002326C3" w:rsidP="00EB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6C3" w:rsidRDefault="002326C3" w:rsidP="00EB3B13">
      <w:pPr>
        <w:spacing w:after="0" w:line="240" w:lineRule="auto"/>
      </w:pPr>
      <w:r>
        <w:separator/>
      </w:r>
    </w:p>
  </w:footnote>
  <w:footnote w:type="continuationSeparator" w:id="0">
    <w:p w:rsidR="002326C3" w:rsidRDefault="002326C3" w:rsidP="00EB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3674E"/>
    <w:multiLevelType w:val="hybridMultilevel"/>
    <w:tmpl w:val="C77EB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B56"/>
    <w:multiLevelType w:val="hybridMultilevel"/>
    <w:tmpl w:val="DC8C940A"/>
    <w:lvl w:ilvl="0" w:tplc="82A2E29A">
      <w:start w:val="1"/>
      <w:numFmt w:val="decimal"/>
      <w:lvlText w:val="%1."/>
      <w:lvlJc w:val="left"/>
      <w:pPr>
        <w:ind w:left="1364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32052D"/>
    <w:multiLevelType w:val="hybridMultilevel"/>
    <w:tmpl w:val="9C32C4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CB2AF9"/>
    <w:multiLevelType w:val="multilevel"/>
    <w:tmpl w:val="AFB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311841"/>
    <w:multiLevelType w:val="hybridMultilevel"/>
    <w:tmpl w:val="EC9A7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C3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9A6CCD"/>
    <w:multiLevelType w:val="multilevel"/>
    <w:tmpl w:val="A3C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BC7E85"/>
    <w:multiLevelType w:val="hybridMultilevel"/>
    <w:tmpl w:val="F046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3F50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C4C43"/>
    <w:multiLevelType w:val="hybridMultilevel"/>
    <w:tmpl w:val="6D9C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A6A17"/>
    <w:multiLevelType w:val="hybridMultilevel"/>
    <w:tmpl w:val="20968312"/>
    <w:lvl w:ilvl="0" w:tplc="34502E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F4452"/>
    <w:multiLevelType w:val="hybridMultilevel"/>
    <w:tmpl w:val="A5206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4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7"/>
  </w:num>
  <w:num w:numId="10">
    <w:abstractNumId w:val="15"/>
  </w:num>
  <w:num w:numId="11">
    <w:abstractNumId w:val="1"/>
  </w:num>
  <w:num w:numId="12">
    <w:abstractNumId w:val="6"/>
  </w:num>
  <w:num w:numId="13">
    <w:abstractNumId w:val="12"/>
  </w:num>
  <w:num w:numId="14">
    <w:abstractNumId w:val="8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14"/>
    <w:rsid w:val="00004B36"/>
    <w:rsid w:val="00017312"/>
    <w:rsid w:val="002326C3"/>
    <w:rsid w:val="00302014"/>
    <w:rsid w:val="00360191"/>
    <w:rsid w:val="00404274"/>
    <w:rsid w:val="00415397"/>
    <w:rsid w:val="00451E5C"/>
    <w:rsid w:val="004D6EA2"/>
    <w:rsid w:val="00530045"/>
    <w:rsid w:val="00534BB8"/>
    <w:rsid w:val="0058451E"/>
    <w:rsid w:val="005B3775"/>
    <w:rsid w:val="005B4F11"/>
    <w:rsid w:val="0066388A"/>
    <w:rsid w:val="006D200F"/>
    <w:rsid w:val="006F7D5F"/>
    <w:rsid w:val="007018A3"/>
    <w:rsid w:val="00731FA8"/>
    <w:rsid w:val="007553A3"/>
    <w:rsid w:val="007629FF"/>
    <w:rsid w:val="007A216A"/>
    <w:rsid w:val="007A246C"/>
    <w:rsid w:val="007D64BB"/>
    <w:rsid w:val="0090005B"/>
    <w:rsid w:val="0095629C"/>
    <w:rsid w:val="00976E5F"/>
    <w:rsid w:val="009D5120"/>
    <w:rsid w:val="00A11A55"/>
    <w:rsid w:val="00A60761"/>
    <w:rsid w:val="00AB4EB0"/>
    <w:rsid w:val="00AE4086"/>
    <w:rsid w:val="00AE4232"/>
    <w:rsid w:val="00AF225C"/>
    <w:rsid w:val="00B16CCB"/>
    <w:rsid w:val="00B44DF3"/>
    <w:rsid w:val="00BF1076"/>
    <w:rsid w:val="00C0544A"/>
    <w:rsid w:val="00CC2F7A"/>
    <w:rsid w:val="00D15EF6"/>
    <w:rsid w:val="00D425FA"/>
    <w:rsid w:val="00D51074"/>
    <w:rsid w:val="00DA0FE1"/>
    <w:rsid w:val="00E60089"/>
    <w:rsid w:val="00EB3B13"/>
    <w:rsid w:val="00F7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0D8CCD-1B82-48F1-842B-A65C3084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A55"/>
  </w:style>
  <w:style w:type="paragraph" w:styleId="1">
    <w:name w:val="heading 1"/>
    <w:basedOn w:val="a"/>
    <w:next w:val="a"/>
    <w:link w:val="10"/>
    <w:uiPriority w:val="9"/>
    <w:qFormat/>
    <w:rsid w:val="00A11A55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1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B3B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A5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1A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4232"/>
    <w:rPr>
      <w:b/>
      <w:bCs/>
    </w:rPr>
  </w:style>
  <w:style w:type="character" w:styleId="a6">
    <w:name w:val="Intense Emphasis"/>
    <w:basedOn w:val="a0"/>
    <w:uiPriority w:val="21"/>
    <w:qFormat/>
    <w:rsid w:val="00AE4232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AE423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E4232"/>
    <w:rPr>
      <w:i/>
      <w:iCs/>
      <w:color w:val="000000" w:themeColor="text1"/>
    </w:rPr>
  </w:style>
  <w:style w:type="paragraph" w:styleId="a7">
    <w:name w:val="Intense Quote"/>
    <w:basedOn w:val="a"/>
    <w:next w:val="a"/>
    <w:link w:val="a8"/>
    <w:uiPriority w:val="30"/>
    <w:qFormat/>
    <w:rsid w:val="00AE42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AE4232"/>
    <w:rPr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9D5120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F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10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B3B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No Spacing"/>
    <w:uiPriority w:val="1"/>
    <w:qFormat/>
    <w:rsid w:val="00EB3B13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B3B13"/>
  </w:style>
  <w:style w:type="paragraph" w:styleId="af">
    <w:name w:val="footer"/>
    <w:basedOn w:val="a"/>
    <w:link w:val="af0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B3B13"/>
  </w:style>
  <w:style w:type="paragraph" w:styleId="af1">
    <w:name w:val="Plain Text"/>
    <w:basedOn w:val="a"/>
    <w:link w:val="af2"/>
    <w:unhideWhenUsed/>
    <w:rsid w:val="00302014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f2">
    <w:name w:val="Текст Знак"/>
    <w:basedOn w:val="a0"/>
    <w:link w:val="af1"/>
    <w:rsid w:val="00302014"/>
    <w:rPr>
      <w:rFonts w:ascii="Courier New" w:eastAsia="Times New Roman" w:hAnsi="Courier New" w:cs="Times New Roman"/>
      <w:sz w:val="28"/>
      <w:szCs w:val="20"/>
      <w:lang w:val="x-none" w:eastAsia="x-none"/>
    </w:rPr>
  </w:style>
  <w:style w:type="paragraph" w:customStyle="1" w:styleId="futurismarkdown-paragraph">
    <w:name w:val="futurismarkdown-paragraph"/>
    <w:basedOn w:val="a"/>
    <w:rsid w:val="00B1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eoffice.org/donate/dl/win-x86_64/24.8.4/ru/LibreOffice_24.8.4_Win_x86-64.msi" TargetMode="External"/><Relationship Id="rId13" Type="http://schemas.openxmlformats.org/officeDocument/2006/relationships/hyperlink" Target="https://www.java.com/ru/download/manual.j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0;&#1086;&#1085;&#1089;&#1087;&#1077;&#1082;&#1090;&#1099;%20&#1048;&#1058;\&#1055;&#1056;&#1040;&#1050;&#1058;&#1048;&#1063;&#1045;&#1057;&#1050;&#1054;&#1045;%20&#1047;&#1040;&#1044;&#1040;&#1053;&#1048;&#1045;_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C4C34-1D60-4FAA-BC89-CBF6B06F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ПРАКТИЧЕСКОЕ ЗАДАНИЕ_2.dotx</Template>
  <TotalTime>1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выполнении практического задания № выполнил студент группы 16ит18К</vt:lpstr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практического задания № выполнил студент группы 16ит18К</dc:title>
  <dc:creator>admin</dc:creator>
  <cp:lastModifiedBy>Максим Душин</cp:lastModifiedBy>
  <cp:revision>2</cp:revision>
  <dcterms:created xsi:type="dcterms:W3CDTF">2025-01-17T06:55:00Z</dcterms:created>
  <dcterms:modified xsi:type="dcterms:W3CDTF">2025-01-17T06:55:00Z</dcterms:modified>
</cp:coreProperties>
</file>